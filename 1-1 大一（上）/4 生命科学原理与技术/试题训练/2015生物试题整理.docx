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0650" w14:textId="77777777" w:rsidR="00F3465A" w:rsidRDefault="009E6A31">
      <w:r>
        <w:rPr>
          <w:rFonts w:hint="eastAsia"/>
        </w:rPr>
        <w:t xml:space="preserve">                                2015</w:t>
      </w:r>
      <w:r>
        <w:rPr>
          <w:rFonts w:hint="eastAsia"/>
        </w:rPr>
        <w:t>生物试题整理</w:t>
      </w:r>
    </w:p>
    <w:p w14:paraId="7BDA1130" w14:textId="77777777" w:rsidR="009E6A31" w:rsidRDefault="009E6A31" w:rsidP="009E6A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14:paraId="77D24E61" w14:textId="77777777" w:rsidR="009E6A31" w:rsidRDefault="009E6A31" w:rsidP="009E6A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基因表达：</w:t>
      </w:r>
    </w:p>
    <w:p w14:paraId="5A15C776" w14:textId="77777777" w:rsidR="009E6A31" w:rsidRDefault="009E6A31" w:rsidP="009E6A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移码突变：</w:t>
      </w:r>
    </w:p>
    <w:p w14:paraId="1091ED2F" w14:textId="77777777" w:rsidR="009E6A31" w:rsidRDefault="009E6A31" w:rsidP="009E6A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物种：</w:t>
      </w:r>
    </w:p>
    <w:p w14:paraId="4944EC74" w14:textId="77777777" w:rsidR="009E6A31" w:rsidRDefault="009E6A31" w:rsidP="009E6A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细胞分化：</w:t>
      </w:r>
    </w:p>
    <w:p w14:paraId="743009CF" w14:textId="77777777" w:rsidR="009E6A31" w:rsidRDefault="009E6A31" w:rsidP="009E6A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特异性免疫：</w:t>
      </w:r>
    </w:p>
    <w:p w14:paraId="71F54B13" w14:textId="77777777" w:rsidR="009E6A31" w:rsidRDefault="009E6A31" w:rsidP="009E6A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载体：</w:t>
      </w:r>
    </w:p>
    <w:p w14:paraId="6A4E01EC" w14:textId="77777777" w:rsidR="009E6A31" w:rsidRDefault="009E6A31" w:rsidP="009E6A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干细胞：</w:t>
      </w:r>
    </w:p>
    <w:p w14:paraId="4DACBBD6" w14:textId="77777777" w:rsidR="009E6A31" w:rsidRDefault="009E6A31" w:rsidP="009E6A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必需氨基酸</w:t>
      </w:r>
    </w:p>
    <w:p w14:paraId="76AED94E" w14:textId="77777777" w:rsidR="009E6A31" w:rsidRDefault="009E6A31" w:rsidP="009E6A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2CD37A00" w14:textId="77777777" w:rsidR="009E6A31" w:rsidRDefault="009E6A31" w:rsidP="009E6A31">
      <w:pPr>
        <w:pStyle w:val="a7"/>
        <w:numPr>
          <w:ilvl w:val="0"/>
          <w:numId w:val="3"/>
        </w:numPr>
        <w:ind w:firstLineChars="0"/>
      </w:pPr>
      <w:r>
        <w:t>DNA</w:t>
      </w:r>
      <w:r>
        <w:rPr>
          <w:rFonts w:hint="eastAsia"/>
        </w:rPr>
        <w:t>是右手螺旋（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7FC24CC" w14:textId="77777777" w:rsidR="009E6A31" w:rsidRDefault="009E6A31" w:rsidP="009E6A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自然界中基因突变是定向的（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F1C74EF" w14:textId="77777777" w:rsidR="009E6A31" w:rsidRDefault="009E6A31" w:rsidP="009E6A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原核与真核生物的区别在于前者更原始（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1BED1F5" w14:textId="77777777" w:rsidR="009E6A31" w:rsidRDefault="009E6A31" w:rsidP="009E6A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生命中的元素分为常量元素和微量元素，其中主要是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0899BBD" w14:textId="77777777" w:rsidR="009E6A31" w:rsidRDefault="009E6A31" w:rsidP="009E6A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1C41B7">
        <w:rPr>
          <w:rFonts w:hint="eastAsia"/>
        </w:rPr>
        <w:t>基因表达载体将一段</w:t>
      </w:r>
      <w:r w:rsidR="001C41B7">
        <w:rPr>
          <w:rFonts w:hint="eastAsia"/>
        </w:rPr>
        <w:t>DNA</w:t>
      </w:r>
      <w:r w:rsidR="001C41B7">
        <w:rPr>
          <w:rFonts w:hint="eastAsia"/>
        </w:rPr>
        <w:t>导入细菌的过程称为转移（</w:t>
      </w:r>
      <w:r w:rsidR="001C41B7">
        <w:rPr>
          <w:rFonts w:hint="eastAsia"/>
        </w:rPr>
        <w:t xml:space="preserve"> </w:t>
      </w:r>
      <w:r w:rsidR="001C41B7">
        <w:rPr>
          <w:rFonts w:hint="eastAsia"/>
        </w:rPr>
        <w:t>）</w:t>
      </w:r>
    </w:p>
    <w:p w14:paraId="7A2885B0" w14:textId="77777777" w:rsidR="009E6A31" w:rsidRDefault="009E6A31" w:rsidP="009E6A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肥胖可能会导致癌症（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F9D9D94" w14:textId="77777777" w:rsidR="009E6A31" w:rsidRDefault="009E6A31" w:rsidP="009E6A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晚期智人就是现代人类（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CB345A7" w14:textId="77777777" w:rsidR="009E6A31" w:rsidRDefault="009E6A31" w:rsidP="009E6A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遗传物质及其携带的遗传信息称之为基因组（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484007E" w14:textId="77777777" w:rsidR="009E6A31" w:rsidRDefault="009E6A31" w:rsidP="009E6A3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3713C009" w14:textId="77777777" w:rsidR="009E6A31" w:rsidRDefault="009E6A31" w:rsidP="009E6A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有一种重复序列成为小卫星</w:t>
      </w:r>
      <w:r>
        <w:rPr>
          <w:rFonts w:hint="eastAsia"/>
        </w:rPr>
        <w:t>DNA</w:t>
      </w:r>
      <w:r>
        <w:rPr>
          <w:rFonts w:hint="eastAsia"/>
        </w:rPr>
        <w:t>，他的核苷酸重复单元长度范围是（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BBAE015" w14:textId="77777777" w:rsidR="009E6A31" w:rsidRDefault="009E6A31" w:rsidP="009E6A31">
      <w:r>
        <w:rPr>
          <w:rFonts w:hint="eastAsia"/>
        </w:rPr>
        <w:t>A.6-25</w:t>
      </w:r>
      <w:r>
        <w:rPr>
          <w:rFonts w:hint="eastAsia"/>
        </w:rPr>
        <w:t>个</w:t>
      </w:r>
      <w:r>
        <w:rPr>
          <w:rFonts w:hint="eastAsia"/>
        </w:rPr>
        <w:t xml:space="preserve">    B.2-6</w:t>
      </w:r>
      <w:r>
        <w:rPr>
          <w:rFonts w:hint="eastAsia"/>
        </w:rPr>
        <w:t>个</w:t>
      </w:r>
      <w:r>
        <w:rPr>
          <w:rFonts w:hint="eastAsia"/>
        </w:rPr>
        <w:t xml:space="preserve">   C.2-25</w:t>
      </w:r>
      <w:r>
        <w:rPr>
          <w:rFonts w:hint="eastAsia"/>
        </w:rPr>
        <w:t>个</w:t>
      </w:r>
      <w:r>
        <w:rPr>
          <w:rFonts w:hint="eastAsia"/>
        </w:rPr>
        <w:t xml:space="preserve">    D.25-50</w:t>
      </w:r>
      <w:r>
        <w:rPr>
          <w:rFonts w:hint="eastAsia"/>
        </w:rPr>
        <w:t>个</w:t>
      </w:r>
    </w:p>
    <w:p w14:paraId="1B332BB2" w14:textId="77777777" w:rsidR="009E6A31" w:rsidRDefault="009E6A31" w:rsidP="009E6A31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综合生物分子学和化石研究，人和猩猩的分支时间约是（</w:t>
      </w:r>
      <w:r>
        <w:rPr>
          <w:rFonts w:hint="eastAsia"/>
        </w:rPr>
        <w:t xml:space="preserve"> </w:t>
      </w:r>
      <w:r>
        <w:rPr>
          <w:rFonts w:hint="eastAsia"/>
        </w:rPr>
        <w:t>）年前。</w:t>
      </w:r>
    </w:p>
    <w:p w14:paraId="152009A2" w14:textId="77777777" w:rsidR="009E6A31" w:rsidRDefault="009E6A31" w:rsidP="009E6A31">
      <w:r>
        <w:t>A.</w:t>
      </w:r>
      <w:r>
        <w:rPr>
          <w:rFonts w:hint="eastAsia"/>
        </w:rPr>
        <w:t>五百万</w:t>
      </w:r>
      <w:r>
        <w:rPr>
          <w:rFonts w:hint="eastAsia"/>
        </w:rPr>
        <w:t xml:space="preserve">   B.</w:t>
      </w:r>
      <w:r>
        <w:rPr>
          <w:rFonts w:hint="eastAsia"/>
        </w:rPr>
        <w:t>九百万</w:t>
      </w:r>
      <w:r>
        <w:rPr>
          <w:rFonts w:hint="eastAsia"/>
        </w:rPr>
        <w:t xml:space="preserve">   C.</w:t>
      </w:r>
      <w:r>
        <w:rPr>
          <w:rFonts w:hint="eastAsia"/>
        </w:rPr>
        <w:t>一千万</w:t>
      </w:r>
      <w:r>
        <w:rPr>
          <w:rFonts w:hint="eastAsia"/>
        </w:rPr>
        <w:t xml:space="preserve">   D.</w:t>
      </w:r>
      <w:r>
        <w:rPr>
          <w:rFonts w:hint="eastAsia"/>
        </w:rPr>
        <w:t>一千五百万</w:t>
      </w:r>
    </w:p>
    <w:p w14:paraId="091E47A6" w14:textId="77777777" w:rsidR="009E6A31" w:rsidRDefault="009E6A31" w:rsidP="009E6A31">
      <w:r>
        <w:rPr>
          <w:rFonts w:hint="eastAsia"/>
        </w:rPr>
        <w:t>3.</w:t>
      </w:r>
      <w:r>
        <w:t xml:space="preserve">  PCR</w:t>
      </w:r>
      <w:r>
        <w:rPr>
          <w:rFonts w:hint="eastAsia"/>
        </w:rPr>
        <w:t>反应中使用的</w:t>
      </w:r>
      <w:r>
        <w:t>T</w:t>
      </w:r>
      <w:r>
        <w:rPr>
          <w:rFonts w:hint="eastAsia"/>
        </w:rPr>
        <w:t>aq</w:t>
      </w:r>
      <w:r>
        <w:t xml:space="preserve"> DNA</w:t>
      </w:r>
      <w:r>
        <w:rPr>
          <w:rFonts w:hint="eastAsia"/>
        </w:rPr>
        <w:t>聚合酶，变形过程一般需要的温度是（</w:t>
      </w:r>
      <w:r>
        <w:rPr>
          <w:rFonts w:hint="eastAsia"/>
        </w:rPr>
        <w:t xml:space="preserve"> </w:t>
      </w:r>
      <w:r>
        <w:rPr>
          <w:rFonts w:hint="eastAsia"/>
        </w:rPr>
        <w:t>）°</w:t>
      </w:r>
      <w:r>
        <w:rPr>
          <w:rFonts w:hint="eastAsia"/>
        </w:rPr>
        <w:t>C.</w:t>
      </w:r>
    </w:p>
    <w:p w14:paraId="69AF5CD4" w14:textId="77777777" w:rsidR="009E6A31" w:rsidRDefault="009E6A31" w:rsidP="009E6A31">
      <w:r>
        <w:t>A.  95     B.  72     C.  55    D.  68</w:t>
      </w:r>
    </w:p>
    <w:p w14:paraId="3590DEC0" w14:textId="78511E0C" w:rsidR="009E6A31" w:rsidRDefault="009E6A31" w:rsidP="009E6A31">
      <w:r>
        <w:t xml:space="preserve">4.  </w:t>
      </w:r>
      <w:r>
        <w:rPr>
          <w:rFonts w:hint="eastAsia"/>
        </w:rPr>
        <w:t>反密码子位于（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D9024B">
        <w:rPr>
          <w:rFonts w:hint="eastAsia"/>
        </w:rPr>
        <w:t xml:space="preserve"> </w:t>
      </w:r>
      <w:r w:rsidR="00D9024B">
        <w:t xml:space="preserve">     </w:t>
      </w:r>
      <w:r>
        <w:rPr>
          <w:rFonts w:hint="eastAsia"/>
        </w:rPr>
        <w:t>A.  DNA   B</w:t>
      </w:r>
      <w:r w:rsidR="008617A3">
        <w:t>.  m RNA   C.  t RNA   D.  r RNA</w:t>
      </w:r>
    </w:p>
    <w:p w14:paraId="484D4863" w14:textId="5AFAAB98" w:rsidR="008617A3" w:rsidRDefault="008617A3" w:rsidP="009E6A31">
      <w:r>
        <w:t xml:space="preserve">5.  </w:t>
      </w:r>
      <w:r>
        <w:rPr>
          <w:rFonts w:hint="eastAsia"/>
        </w:rPr>
        <w:t>生物进化的基本单位是（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D9024B">
        <w:rPr>
          <w:rFonts w:hint="eastAsia"/>
        </w:rPr>
        <w:t xml:space="preserve"> </w:t>
      </w:r>
      <w:r w:rsidR="00D9024B">
        <w:t xml:space="preserve">    </w:t>
      </w:r>
      <w:r>
        <w:rPr>
          <w:rFonts w:hint="eastAsia"/>
        </w:rPr>
        <w:t>A.</w:t>
      </w:r>
      <w:r>
        <w:t xml:space="preserve">  </w:t>
      </w:r>
      <w:r>
        <w:rPr>
          <w:rFonts w:hint="eastAsia"/>
        </w:rPr>
        <w:t>个体</w:t>
      </w:r>
      <w:r>
        <w:rPr>
          <w:rFonts w:hint="eastAsia"/>
        </w:rPr>
        <w:t xml:space="preserve">  B.</w:t>
      </w:r>
      <w:r>
        <w:t xml:space="preserve">  </w:t>
      </w:r>
      <w:r>
        <w:rPr>
          <w:rFonts w:hint="eastAsia"/>
        </w:rPr>
        <w:t>种群</w:t>
      </w:r>
      <w:r>
        <w:rPr>
          <w:rFonts w:hint="eastAsia"/>
        </w:rPr>
        <w:t xml:space="preserve">  C.</w:t>
      </w:r>
      <w:r>
        <w:t xml:space="preserve">  </w:t>
      </w:r>
      <w:r>
        <w:rPr>
          <w:rFonts w:hint="eastAsia"/>
        </w:rPr>
        <w:t>群落</w:t>
      </w:r>
      <w:r>
        <w:rPr>
          <w:rFonts w:hint="eastAsia"/>
        </w:rPr>
        <w:t xml:space="preserve">  D.</w:t>
      </w:r>
      <w:r>
        <w:t xml:space="preserve">  </w:t>
      </w:r>
      <w:r>
        <w:rPr>
          <w:rFonts w:hint="eastAsia"/>
        </w:rPr>
        <w:t>生态系统</w:t>
      </w:r>
    </w:p>
    <w:p w14:paraId="18C245C3" w14:textId="546057D8" w:rsidR="008617A3" w:rsidRDefault="008617A3" w:rsidP="009E6A31"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不属于免疫器官的是（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D9024B">
        <w:rPr>
          <w:rFonts w:hint="eastAsia"/>
        </w:rPr>
        <w:t xml:space="preserve"> </w:t>
      </w:r>
      <w:r w:rsidR="00D9024B">
        <w:t xml:space="preserve">     </w:t>
      </w:r>
      <w:r>
        <w:rPr>
          <w:rFonts w:hint="eastAsia"/>
        </w:rPr>
        <w:t>A.</w:t>
      </w:r>
      <w:r>
        <w:t xml:space="preserve">  </w:t>
      </w:r>
      <w:r>
        <w:rPr>
          <w:rFonts w:hint="eastAsia"/>
        </w:rPr>
        <w:t>淋巴结</w:t>
      </w:r>
      <w:r>
        <w:rPr>
          <w:rFonts w:hint="eastAsia"/>
        </w:rPr>
        <w:t xml:space="preserve">  B.</w:t>
      </w:r>
      <w:r>
        <w:t xml:space="preserve">  </w:t>
      </w:r>
      <w:r>
        <w:rPr>
          <w:rFonts w:hint="eastAsia"/>
        </w:rPr>
        <w:t>脾脏</w:t>
      </w:r>
      <w:r>
        <w:rPr>
          <w:rFonts w:hint="eastAsia"/>
        </w:rPr>
        <w:t xml:space="preserve">  C.</w:t>
      </w:r>
      <w:r>
        <w:t xml:space="preserve">   </w:t>
      </w:r>
      <w:r>
        <w:rPr>
          <w:rFonts w:hint="eastAsia"/>
        </w:rPr>
        <w:t>前列腺</w:t>
      </w:r>
      <w:r>
        <w:rPr>
          <w:rFonts w:hint="eastAsia"/>
        </w:rPr>
        <w:t xml:space="preserve">  D.</w:t>
      </w:r>
      <w:r>
        <w:rPr>
          <w:rFonts w:hint="eastAsia"/>
        </w:rPr>
        <w:t>胸腺</w:t>
      </w:r>
    </w:p>
    <w:p w14:paraId="6FFB1BCF" w14:textId="609064C1" w:rsidR="008617A3" w:rsidRDefault="008617A3" w:rsidP="009E6A31"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基因上发生了一次碱基替换，使得合成的多肽链上的一个氨基酸也发生替换，这样的突变叫做</w:t>
      </w:r>
    </w:p>
    <w:p w14:paraId="0F66C977" w14:textId="77777777" w:rsidR="008617A3" w:rsidRDefault="008617A3" w:rsidP="009E6A31">
      <w:r>
        <w:rPr>
          <w:rFonts w:hint="eastAsia"/>
        </w:rPr>
        <w:t>A.</w:t>
      </w:r>
      <w:r w:rsidR="001C41B7">
        <w:t xml:space="preserve">  </w:t>
      </w:r>
      <w:r>
        <w:rPr>
          <w:rFonts w:hint="eastAsia"/>
        </w:rPr>
        <w:t>错义突变</w:t>
      </w:r>
      <w:r>
        <w:rPr>
          <w:rFonts w:hint="eastAsia"/>
        </w:rPr>
        <w:t xml:space="preserve">  B.</w:t>
      </w:r>
      <w:r w:rsidR="001C41B7">
        <w:t xml:space="preserve">  </w:t>
      </w:r>
      <w:r>
        <w:rPr>
          <w:rFonts w:hint="eastAsia"/>
        </w:rPr>
        <w:t>动态突变</w:t>
      </w:r>
      <w:r>
        <w:rPr>
          <w:rFonts w:hint="eastAsia"/>
        </w:rPr>
        <w:t xml:space="preserve">  C.</w:t>
      </w:r>
      <w:r w:rsidR="001C41B7">
        <w:t xml:space="preserve">  </w:t>
      </w:r>
      <w:r>
        <w:rPr>
          <w:rFonts w:hint="eastAsia"/>
        </w:rPr>
        <w:t>无义突变</w:t>
      </w:r>
      <w:r>
        <w:rPr>
          <w:rFonts w:hint="eastAsia"/>
        </w:rPr>
        <w:t xml:space="preserve">  D.</w:t>
      </w:r>
      <w:r w:rsidR="001C41B7">
        <w:t xml:space="preserve">  </w:t>
      </w:r>
      <w:r>
        <w:rPr>
          <w:rFonts w:hint="eastAsia"/>
        </w:rPr>
        <w:t>同义突变</w:t>
      </w:r>
    </w:p>
    <w:p w14:paraId="754B980B" w14:textId="77777777" w:rsidR="008617A3" w:rsidRDefault="008617A3" w:rsidP="009E6A31">
      <w:r>
        <w:rPr>
          <w:rFonts w:hint="eastAsia"/>
        </w:rPr>
        <w:t>8.</w:t>
      </w:r>
      <w:r>
        <w:t xml:space="preserve">  </w:t>
      </w:r>
      <w:r>
        <w:rPr>
          <w:rFonts w:hint="eastAsia"/>
        </w:rPr>
        <w:t>假设病毒侵入你的体内，机体防御的第一道防线的免疫应答类型属于（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014D893" w14:textId="77777777" w:rsidR="008617A3" w:rsidRDefault="008617A3" w:rsidP="009E6A31">
      <w:r>
        <w:rPr>
          <w:rFonts w:hint="eastAsia"/>
        </w:rPr>
        <w:t>A.</w:t>
      </w:r>
      <w:r>
        <w:t xml:space="preserve">  </w:t>
      </w:r>
      <w:r>
        <w:rPr>
          <w:rFonts w:hint="eastAsia"/>
        </w:rPr>
        <w:t>细胞免疫</w:t>
      </w:r>
      <w:r>
        <w:rPr>
          <w:rFonts w:hint="eastAsia"/>
        </w:rPr>
        <w:t xml:space="preserve">  B.</w:t>
      </w:r>
      <w:r>
        <w:t xml:space="preserve">  </w:t>
      </w:r>
      <w:r>
        <w:rPr>
          <w:rFonts w:hint="eastAsia"/>
        </w:rPr>
        <w:t>固有免疫</w:t>
      </w:r>
      <w:r>
        <w:rPr>
          <w:rFonts w:hint="eastAsia"/>
        </w:rPr>
        <w:t xml:space="preserve">  C.</w:t>
      </w:r>
      <w:r>
        <w:t xml:space="preserve">  </w:t>
      </w:r>
      <w:r>
        <w:rPr>
          <w:rFonts w:hint="eastAsia"/>
        </w:rPr>
        <w:t>体液免疫</w:t>
      </w:r>
      <w:r>
        <w:rPr>
          <w:rFonts w:hint="eastAsia"/>
        </w:rPr>
        <w:t xml:space="preserve">  D.</w:t>
      </w:r>
      <w:r>
        <w:rPr>
          <w:rFonts w:hint="eastAsia"/>
        </w:rPr>
        <w:t>适应性免疫</w:t>
      </w:r>
    </w:p>
    <w:p w14:paraId="6AC585E5" w14:textId="77777777" w:rsidR="008617A3" w:rsidRDefault="008617A3" w:rsidP="009E6A31">
      <w:r>
        <w:rPr>
          <w:rFonts w:hint="eastAsia"/>
        </w:rPr>
        <w:t>9.</w:t>
      </w:r>
      <w:r>
        <w:t xml:space="preserve">  </w:t>
      </w:r>
      <w:r>
        <w:rPr>
          <w:rFonts w:hint="eastAsia"/>
        </w:rPr>
        <w:t>下列哪个不是我们常说的致癌原因（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6AEA431" w14:textId="77777777" w:rsidR="008617A3" w:rsidRDefault="008617A3" w:rsidP="009E6A31">
      <w:r>
        <w:rPr>
          <w:rFonts w:hint="eastAsia"/>
        </w:rPr>
        <w:t>A.</w:t>
      </w:r>
      <w:r w:rsidR="00782084">
        <w:t xml:space="preserve">  </w:t>
      </w:r>
      <w:r w:rsidR="00782084">
        <w:rPr>
          <w:rFonts w:hint="eastAsia"/>
        </w:rPr>
        <w:t>病毒感染</w:t>
      </w:r>
      <w:r w:rsidR="00782084">
        <w:rPr>
          <w:rFonts w:hint="eastAsia"/>
        </w:rPr>
        <w:t xml:space="preserve">  </w:t>
      </w:r>
      <w:r>
        <w:rPr>
          <w:rFonts w:hint="eastAsia"/>
        </w:rPr>
        <w:t>B.</w:t>
      </w:r>
      <w:r w:rsidR="00782084">
        <w:t xml:space="preserve">  </w:t>
      </w:r>
      <w:r w:rsidR="00782084">
        <w:rPr>
          <w:rFonts w:hint="eastAsia"/>
        </w:rPr>
        <w:t>微波</w:t>
      </w:r>
      <w:r w:rsidR="00782084">
        <w:rPr>
          <w:rFonts w:hint="eastAsia"/>
        </w:rPr>
        <w:t xml:space="preserve">  </w:t>
      </w:r>
      <w:r>
        <w:rPr>
          <w:rFonts w:hint="eastAsia"/>
        </w:rPr>
        <w:t>C.</w:t>
      </w:r>
      <w:r w:rsidR="00782084">
        <w:t xml:space="preserve">  </w:t>
      </w:r>
      <w:r w:rsidR="00782084">
        <w:rPr>
          <w:rFonts w:hint="eastAsia"/>
        </w:rPr>
        <w:t>遗传因素</w:t>
      </w:r>
      <w:r w:rsidR="00782084">
        <w:rPr>
          <w:rFonts w:hint="eastAsia"/>
        </w:rPr>
        <w:t xml:space="preserve">  </w:t>
      </w:r>
      <w:r>
        <w:rPr>
          <w:rFonts w:hint="eastAsia"/>
        </w:rPr>
        <w:t>D.</w:t>
      </w:r>
      <w:r w:rsidR="00782084">
        <w:t xml:space="preserve">  </w:t>
      </w:r>
      <w:r w:rsidR="00782084">
        <w:rPr>
          <w:rFonts w:hint="eastAsia"/>
        </w:rPr>
        <w:t>吸烟</w:t>
      </w:r>
    </w:p>
    <w:p w14:paraId="64DDCB55" w14:textId="77777777" w:rsidR="00782084" w:rsidRDefault="00782084" w:rsidP="009E6A31">
      <w:r>
        <w:rPr>
          <w:rFonts w:hint="eastAsia"/>
        </w:rPr>
        <w:t>10.</w:t>
      </w:r>
      <w:r>
        <w:rPr>
          <w:rFonts w:hint="eastAsia"/>
        </w:rPr>
        <w:t>运用现代生物技术的育种方法，将抗菜青虫的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基因转移到优质油菜中，培育出转基因抗虫的油菜品种，这一品种在生长过程中能产生特异性的杀虫蛋白，对菜青虫有</w:t>
      </w:r>
      <w:r w:rsidR="001C41B7">
        <w:rPr>
          <w:rFonts w:hint="eastAsia"/>
        </w:rPr>
        <w:t>显著抗性，能大大减轻菜青虫对蔬菜的危害，提高油菜产量，减少农药使用，（后面是什么我也不知道了）</w:t>
      </w:r>
    </w:p>
    <w:p w14:paraId="2BCE6C6C" w14:textId="77777777" w:rsidR="00782084" w:rsidRDefault="00782084" w:rsidP="009E6A31">
      <w:r>
        <w:rPr>
          <w:rFonts w:hint="eastAsia"/>
        </w:rPr>
        <w:t>四．简答题</w:t>
      </w:r>
    </w:p>
    <w:p w14:paraId="29223E55" w14:textId="77777777" w:rsidR="00782084" w:rsidRDefault="00782084" w:rsidP="009E6A31">
      <w:r>
        <w:rPr>
          <w:rFonts w:hint="eastAsia"/>
        </w:rPr>
        <w:t>1.</w:t>
      </w:r>
      <w:r>
        <w:rPr>
          <w:rFonts w:hint="eastAsia"/>
        </w:rPr>
        <w:t>细胞凋亡的方式及其生理意义</w:t>
      </w:r>
    </w:p>
    <w:p w14:paraId="1E6DA101" w14:textId="77777777" w:rsidR="00782084" w:rsidRDefault="00782084" w:rsidP="009E6A31">
      <w:pPr>
        <w:rPr>
          <w:rFonts w:hint="eastAsia"/>
        </w:rPr>
      </w:pPr>
    </w:p>
    <w:p w14:paraId="7E0DE9F5" w14:textId="1E762FD5" w:rsidR="00782084" w:rsidRDefault="00782084" w:rsidP="009E6A31">
      <w:pPr>
        <w:rPr>
          <w:rFonts w:hint="eastAsia"/>
        </w:rPr>
      </w:pPr>
      <w:r>
        <w:rPr>
          <w:rFonts w:hint="eastAsia"/>
        </w:rPr>
        <w:t>2.</w:t>
      </w:r>
      <w:r>
        <w:t>DNA</w:t>
      </w:r>
      <w:r>
        <w:rPr>
          <w:rFonts w:hint="eastAsia"/>
        </w:rPr>
        <w:t>复制的基本过程</w:t>
      </w:r>
    </w:p>
    <w:p w14:paraId="70EEDE34" w14:textId="3715D18D" w:rsidR="00782084" w:rsidRPr="009E6A31" w:rsidRDefault="00782084" w:rsidP="009E6A31"/>
    <w:sectPr w:rsidR="00782084" w:rsidRPr="009E6A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0858" w14:textId="77777777" w:rsidR="00261BA4" w:rsidRDefault="00261BA4">
      <w:r>
        <w:separator/>
      </w:r>
    </w:p>
  </w:endnote>
  <w:endnote w:type="continuationSeparator" w:id="0">
    <w:p w14:paraId="5B510061" w14:textId="77777777" w:rsidR="00261BA4" w:rsidRDefault="0026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CA3D" w14:textId="77777777" w:rsidR="00F3465A" w:rsidRDefault="00F346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B19E" w14:textId="77777777" w:rsidR="00F3465A" w:rsidRDefault="00F3465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471D" w14:textId="77777777" w:rsidR="00F3465A" w:rsidRDefault="00F346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1D33" w14:textId="77777777" w:rsidR="00261BA4" w:rsidRDefault="00261BA4">
      <w:r>
        <w:separator/>
      </w:r>
    </w:p>
  </w:footnote>
  <w:footnote w:type="continuationSeparator" w:id="0">
    <w:p w14:paraId="7D148DC6" w14:textId="77777777" w:rsidR="00261BA4" w:rsidRDefault="00261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F7A5" w14:textId="77777777" w:rsidR="00F3465A" w:rsidRDefault="00F346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E677" w14:textId="77777777" w:rsidR="00F3465A" w:rsidRDefault="00F3465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B985" w14:textId="77777777" w:rsidR="00F3465A" w:rsidRDefault="00F346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44D"/>
    <w:multiLevelType w:val="hybridMultilevel"/>
    <w:tmpl w:val="7938CC3E"/>
    <w:lvl w:ilvl="0" w:tplc="4FA6E9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95C51"/>
    <w:multiLevelType w:val="hybridMultilevel"/>
    <w:tmpl w:val="A91C2DA0"/>
    <w:lvl w:ilvl="0" w:tplc="00925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21245"/>
    <w:multiLevelType w:val="hybridMultilevel"/>
    <w:tmpl w:val="7D6AABAC"/>
    <w:lvl w:ilvl="0" w:tplc="94FA9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166288"/>
    <w:multiLevelType w:val="hybridMultilevel"/>
    <w:tmpl w:val="9B8CE442"/>
    <w:lvl w:ilvl="0" w:tplc="FE8A7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0962669">
    <w:abstractNumId w:val="0"/>
  </w:num>
  <w:num w:numId="2" w16cid:durableId="608972848">
    <w:abstractNumId w:val="1"/>
  </w:num>
  <w:num w:numId="3" w16cid:durableId="383406123">
    <w:abstractNumId w:val="2"/>
  </w:num>
  <w:num w:numId="4" w16cid:durableId="189803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A31"/>
    <w:rsid w:val="001C41B7"/>
    <w:rsid w:val="00261BA4"/>
    <w:rsid w:val="00782084"/>
    <w:rsid w:val="008617A3"/>
    <w:rsid w:val="009E6A31"/>
    <w:rsid w:val="00BC4EE2"/>
    <w:rsid w:val="00C05002"/>
    <w:rsid w:val="00D9024B"/>
    <w:rsid w:val="00F3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AEB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rsid w:val="009E6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1616;&#33402;&#24658;\AppData\Roaming\Microsoft\Templates\&#21333;&#20493;&#34892;&#3631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34F547-CF93-4C20-9EBE-F78DB38FF4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单倍行距</Template>
  <TotalTime>0</TotalTime>
  <Pages>1</Pages>
  <Words>155</Words>
  <Characters>885</Characters>
  <Application>Microsoft Office Word</Application>
  <DocSecurity>0</DocSecurity>
  <Lines>7</Lines>
  <Paragraphs>2</Paragraphs>
  <ScaleCrop>false</ScaleCrop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2016-11-04T08:54:00Z</dcterms:created>
  <dcterms:modified xsi:type="dcterms:W3CDTF">2022-10-30T09:40:00Z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